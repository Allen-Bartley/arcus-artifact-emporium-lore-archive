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AF" w:rsidRDefault="00E057AF">
      <w:r>
        <w:t>Lapis Lazuli Talisman (2)</w:t>
      </w:r>
    </w:p>
    <w:p w:rsidR="00E057AF" w:rsidRDefault="00E057AF">
      <w:r>
        <w:t>Artifact</w:t>
      </w:r>
    </w:p>
    <w:p w:rsidR="00E057AF" w:rsidRDefault="00E057AF">
      <w:r>
        <w:t>Whenever a blue spell is played, you may pay (3). If you do, untap target permanent.</w:t>
      </w:r>
    </w:p>
    <w:p w:rsidR="00E057AF" w:rsidRDefault="00E057AF"/>
    <w:p w:rsidR="00E057AF" w:rsidRDefault="00E057AF">
      <w:r>
        <w:t>Kraken's Eye (2)</w:t>
      </w:r>
    </w:p>
    <w:p w:rsidR="00E057AF" w:rsidRDefault="00E057AF">
      <w:r>
        <w:t>Artifact</w:t>
      </w:r>
    </w:p>
    <w:p w:rsidR="00E057AF" w:rsidRDefault="00E057AF">
      <w:r>
        <w:t>Whenever a player plays a blue spell, you may gain 1 life.</w:t>
      </w:r>
    </w:p>
    <w:p w:rsidR="00E057AF" w:rsidRDefault="00E057AF">
      <w:pPr>
        <w:rPr>
          <w:i/>
          <w:iCs/>
        </w:rPr>
      </w:pPr>
      <w:r>
        <w:rPr>
          <w:i/>
          <w:iCs/>
        </w:rPr>
        <w:t>Bright as a mirror, dark as the sea.</w:t>
      </w:r>
    </w:p>
    <w:p w:rsidR="00E057AF" w:rsidRDefault="00E057AF">
      <w:pPr>
        <w:rPr>
          <w:i/>
          <w:iCs/>
        </w:rPr>
      </w:pPr>
    </w:p>
    <w:p w:rsidR="00E057AF" w:rsidRDefault="00E057AF">
      <w:r>
        <w:t>Crystal Rod (1)</w:t>
      </w:r>
    </w:p>
    <w:p w:rsidR="00E057AF" w:rsidRDefault="00E057AF">
      <w:r>
        <w:t>Artifact</w:t>
      </w:r>
    </w:p>
    <w:p w:rsidR="00E057AF" w:rsidRDefault="00E057AF">
      <w:r>
        <w:t>Whenever a player plays a blue spell, you may pay (1). If you do, you gain 1 life.</w:t>
      </w:r>
    </w:p>
    <w:p w:rsidR="00E057AF" w:rsidRDefault="00E057AF">
      <w:pPr>
        <w:rPr>
          <w:i/>
          <w:iCs/>
        </w:rPr>
      </w:pPr>
      <w:r>
        <w:rPr>
          <w:i/>
          <w:iCs/>
        </w:rPr>
        <w:t>Polished by a thousand waves.</w:t>
      </w:r>
    </w:p>
    <w:p w:rsidR="00E057AF" w:rsidRDefault="00E057AF"/>
    <w:p w:rsidR="00E057AF" w:rsidRDefault="00E057AF">
      <w:r>
        <w:t>Iron Star (1)</w:t>
      </w:r>
    </w:p>
    <w:p w:rsidR="00E057AF" w:rsidRDefault="00E057AF">
      <w:r>
        <w:t>Artifact</w:t>
      </w:r>
    </w:p>
    <w:p w:rsidR="00E057AF" w:rsidRDefault="00E057AF">
      <w:r>
        <w:t>Whenever a player plays a red spell, you may pay (1). If you do, you gain 1 life.</w:t>
      </w:r>
    </w:p>
    <w:p w:rsidR="00E057AF" w:rsidRDefault="00E057AF">
      <w:pPr>
        <w:rPr>
          <w:i/>
          <w:iCs/>
        </w:rPr>
      </w:pPr>
      <w:r>
        <w:rPr>
          <w:i/>
          <w:iCs/>
        </w:rPr>
        <w:t>Forged by a thousand flames.</w:t>
      </w:r>
    </w:p>
    <w:p w:rsidR="00E057AF" w:rsidRDefault="00E057AF"/>
    <w:p w:rsidR="00E057AF" w:rsidRDefault="00E057AF">
      <w:r>
        <w:t>Gauntlet of Might (4)</w:t>
      </w:r>
    </w:p>
    <w:p w:rsidR="00E057AF" w:rsidRDefault="00E057AF">
      <w:r>
        <w:t>Artifact</w:t>
      </w:r>
    </w:p>
    <w:p w:rsidR="00E057AF" w:rsidRDefault="00E057AF">
      <w:r>
        <w:t xml:space="preserve">Red creatures get +1/+1. </w:t>
      </w:r>
    </w:p>
    <w:p w:rsidR="00E057AF" w:rsidRDefault="00E057AF">
      <w:r>
        <w:t>Whenever a Mountain is tapped for mana, its controller adds {R} to his or her mana pool.</w:t>
      </w:r>
    </w:p>
    <w:p w:rsidR="00E057AF" w:rsidRDefault="00E057AF"/>
    <w:p w:rsidR="00E057AF" w:rsidRDefault="00E057AF">
      <w:r>
        <w:t>Foriysian Totem (3)</w:t>
      </w:r>
    </w:p>
    <w:p w:rsidR="00E057AF" w:rsidRDefault="00E057AF">
      <w:r>
        <w:t>Artifact</w:t>
      </w:r>
    </w:p>
    <w:p w:rsidR="00E057AF" w:rsidRDefault="00E057AF">
      <w:r>
        <w:t xml:space="preserve">T: Add  to your mana pool. </w:t>
      </w:r>
    </w:p>
    <w:p w:rsidR="00E057AF" w:rsidRDefault="00E057AF">
      <w:r>
        <w:t xml:space="preserve">(4) {R}: Foriysian Totem becomes a 4/4 red Giant artifact creature with trample until end of turn. </w:t>
      </w:r>
    </w:p>
    <w:p w:rsidR="00E057AF" w:rsidRDefault="00E057AF">
      <w:r>
        <w:t>As long as Foriysian Totem is a creature, it can block an additional creature.</w:t>
      </w:r>
    </w:p>
    <w:p w:rsidR="00E057AF" w:rsidRDefault="00E057AF"/>
    <w:p w:rsidR="00E057AF" w:rsidRDefault="00E057AF">
      <w:r>
        <w:t>Dragon's Claw (2)</w:t>
      </w:r>
    </w:p>
    <w:p w:rsidR="00E057AF" w:rsidRDefault="00E057AF">
      <w:r>
        <w:t>Artifact</w:t>
      </w:r>
    </w:p>
    <w:p w:rsidR="00E057AF" w:rsidRDefault="00E057AF">
      <w:r>
        <w:t>Whenever a player plays a red spell, you may gain 1 life.</w:t>
      </w:r>
    </w:p>
    <w:p w:rsidR="00E057AF" w:rsidRDefault="00E057AF">
      <w:r>
        <w:rPr>
          <w:i/>
          <w:iCs/>
        </w:rPr>
        <w:t>Though no longer attached to the hand, it still holds its adversary in its grasp.</w:t>
      </w:r>
    </w:p>
    <w:p w:rsidR="00E057AF" w:rsidRDefault="00E057AF"/>
    <w:p w:rsidR="00E057AF" w:rsidRDefault="00E057AF">
      <w:r>
        <w:t>Dragon Arch (5)</w:t>
      </w:r>
    </w:p>
    <w:p w:rsidR="00E057AF" w:rsidRDefault="00E057AF">
      <w:r>
        <w:t>Artifact</w:t>
      </w:r>
    </w:p>
    <w:p w:rsidR="00E057AF" w:rsidRDefault="00E057AF">
      <w:r>
        <w:t>(2), T : Put a multicolored creature card from your hand into play.</w:t>
      </w:r>
    </w:p>
    <w:p w:rsidR="00E057AF" w:rsidRDefault="00E057AF">
      <w:pPr>
        <w:rPr>
          <w:i/>
          <w:iCs/>
        </w:rPr>
      </w:pPr>
      <w:r>
        <w:rPr>
          <w:i/>
          <w:iCs/>
        </w:rPr>
        <w:t>In their hunger for the arch's power, mages often forget that it only makes dragons easier to summon. It doesn't make them easier to control.</w:t>
      </w:r>
    </w:p>
    <w:p w:rsidR="00E057AF" w:rsidRDefault="00E057AF"/>
    <w:p w:rsidR="00E057AF" w:rsidRDefault="00E057AF">
      <w:r>
        <w:t>Ring of Renewal (5)</w:t>
      </w:r>
    </w:p>
    <w:p w:rsidR="00E057AF" w:rsidRDefault="00E057AF">
      <w:r>
        <w:t>Artifact</w:t>
      </w:r>
    </w:p>
    <w:p w:rsidR="00E057AF" w:rsidRDefault="00E057AF">
      <w:r>
        <w:t>5, T, Discard a card at random: Draw two cards.</w:t>
      </w:r>
    </w:p>
    <w:p w:rsidR="00E057AF" w:rsidRDefault="00E057AF"/>
    <w:p w:rsidR="00E057AF" w:rsidRDefault="00E057AF">
      <w:r>
        <w:t>Ring of Ma'ruf (5)</w:t>
      </w:r>
    </w:p>
    <w:p w:rsidR="00E057AF" w:rsidRDefault="00E057AF">
      <w:r>
        <w:t>Artifact</w:t>
      </w:r>
    </w:p>
    <w:p w:rsidR="00E057AF" w:rsidRDefault="00E057AF">
      <w:r>
        <w:t>5, T, Remove Ring of Ma'ruf from the game: The next time you would draw a card this turn, instead choose a card you own from outside the game and put it into your hand.</w:t>
      </w:r>
    </w:p>
    <w:p w:rsidR="00E057AF" w:rsidRDefault="00E057AF"/>
    <w:p w:rsidR="00E057AF" w:rsidRDefault="00E057AF">
      <w:r>
        <w:t>Ring of Gix (3)</w:t>
      </w:r>
    </w:p>
    <w:p w:rsidR="00E057AF" w:rsidRDefault="00E057AF">
      <w:r>
        <w:t>Artifact</w:t>
      </w:r>
    </w:p>
    <w:p w:rsidR="00E057AF" w:rsidRDefault="00E057AF">
      <w:r>
        <w:t>Echo 3 (At the beginning of your upkeep, if this came under your control since the beginning of your last upkeep, sacrifice it unless you pay its echo cost.)</w:t>
      </w:r>
    </w:p>
    <w:p w:rsidR="00E057AF" w:rsidRDefault="00E057AF">
      <w:r>
        <w:t>1, T: Tap target artifact, creature, or land.</w:t>
      </w:r>
    </w:p>
    <w:p w:rsidR="00E057AF" w:rsidRDefault="00E057AF"/>
    <w:p w:rsidR="00E057AF" w:rsidRDefault="00E057AF">
      <w:r>
        <w:t>Jinxed Ring (2)</w:t>
      </w:r>
    </w:p>
    <w:p w:rsidR="00E057AF" w:rsidRDefault="00E057AF">
      <w:r>
        <w:t>Artifact</w:t>
      </w:r>
    </w:p>
    <w:p w:rsidR="00E057AF" w:rsidRDefault="00E057AF">
      <w:r>
        <w:t>Whenever a card is put into your graveyard from play, Jinxed Ring deals 1 damage to you.</w:t>
      </w:r>
    </w:p>
    <w:p w:rsidR="00E057AF" w:rsidRDefault="00E057AF">
      <w:r>
        <w:t>Sacrifice a creature: Target opponent gains control of Jinxed Ring. (This effect doesn't end at end of turn.)</w:t>
      </w:r>
    </w:p>
    <w:p w:rsidR="00E057AF" w:rsidRDefault="00E057AF"/>
    <w:p w:rsidR="00E057AF" w:rsidRDefault="00E057AF">
      <w:r>
        <w:t>Jandor's Ring (6)</w:t>
      </w:r>
    </w:p>
    <w:p w:rsidR="00E057AF" w:rsidRDefault="00E057AF">
      <w:r>
        <w:t>Artifact</w:t>
      </w:r>
    </w:p>
    <w:p w:rsidR="00E057AF" w:rsidRDefault="00E057AF">
      <w:r>
        <w:t>2, T, Discard the last card you drew this turn: Draw a card.</w:t>
      </w:r>
    </w:p>
    <w:p w:rsidR="00E057AF" w:rsidRDefault="00E057AF"/>
    <w:p w:rsidR="00E057AF" w:rsidRDefault="00E057AF">
      <w:r>
        <w:t>Nine-Ringed Bo (3)</w:t>
      </w:r>
    </w:p>
    <w:p w:rsidR="00E057AF" w:rsidRDefault="00E057AF">
      <w:r>
        <w:t>Artifact</w:t>
      </w:r>
    </w:p>
    <w:p w:rsidR="00000000" w:rsidRDefault="00E057AF" w:rsidP="00E057AF">
      <w:r>
        <w:t>T: Nine-Ringed Bo deals 1 damage to target Spirit. If that creature would be put into a graveyard this turn, remove it from the game instead.</w:t>
      </w:r>
    </w:p>
    <w:sectPr w:rsidR="00000000" w:rsidSect="00E057AF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7AF" w:rsidRDefault="00E057AF" w:rsidP="00E057AF">
      <w:r>
        <w:separator/>
      </w:r>
    </w:p>
  </w:endnote>
  <w:endnote w:type="continuationSeparator" w:id="0">
    <w:p w:rsidR="00E057AF" w:rsidRDefault="00E057AF" w:rsidP="00E05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7AF" w:rsidRDefault="00E057AF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7AF" w:rsidRDefault="00E057AF" w:rsidP="00E057AF">
      <w:r>
        <w:separator/>
      </w:r>
    </w:p>
  </w:footnote>
  <w:footnote w:type="continuationSeparator" w:id="0">
    <w:p w:rsidR="00E057AF" w:rsidRDefault="00E057AF" w:rsidP="00E057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7AF" w:rsidRDefault="00E057AF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E057AF"/>
    <w:rsid w:val="00E05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