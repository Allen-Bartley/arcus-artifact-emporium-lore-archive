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326" w:rsidRDefault="00960326">
      <w:r>
        <w:t>Name:Kaizer Zolda</w:t>
      </w:r>
    </w:p>
    <w:p w:rsidR="00960326" w:rsidRDefault="00960326">
      <w:r>
        <w:t>Age: 210 human years</w:t>
      </w:r>
    </w:p>
    <w:p w:rsidR="00960326" w:rsidRDefault="00960326">
      <w:r>
        <w:t>Gender: Male</w:t>
      </w:r>
    </w:p>
    <w:p w:rsidR="00960326" w:rsidRDefault="00960326">
      <w:r>
        <w:t>Race: Half-Angel/Half-Human</w:t>
      </w:r>
    </w:p>
    <w:p w:rsidR="00960326" w:rsidRDefault="00960326">
      <w:r>
        <w:t>Place of Birth: Har-Megiddo</w:t>
      </w:r>
    </w:p>
    <w:p w:rsidR="00960326" w:rsidRDefault="00960326"/>
    <w:p w:rsidR="00960326" w:rsidRDefault="00960326">
      <w:r>
        <w:t>Physical Appearance:</w:t>
      </w:r>
    </w:p>
    <w:p w:rsidR="00960326" w:rsidRDefault="00960326">
      <w:r>
        <w:t>-6'0" in height</w:t>
      </w:r>
    </w:p>
    <w:p w:rsidR="00960326" w:rsidRDefault="00960326">
      <w:r>
        <w:t>-large, muscular build</w:t>
      </w:r>
    </w:p>
    <w:p w:rsidR="00960326" w:rsidRDefault="00960326">
      <w:r>
        <w:t>-short, raven-black hair with crimson highlights</w:t>
      </w:r>
    </w:p>
    <w:p w:rsidR="00960326" w:rsidRDefault="00960326">
      <w:r>
        <w:t>-blood-red eye color</w:t>
      </w:r>
    </w:p>
    <w:p w:rsidR="00960326" w:rsidRDefault="00960326">
      <w:r>
        <w:t>-pale-blue skin tone</w:t>
      </w:r>
    </w:p>
    <w:p w:rsidR="00960326" w:rsidRDefault="00960326">
      <w:r>
        <w:t>-large, raven-like wings, reaching down to his thighs, with a tinge of red on the tips of each wing</w:t>
      </w:r>
    </w:p>
    <w:p w:rsidR="00960326" w:rsidRDefault="00960326">
      <w:r>
        <w:t>-wears black body armor, khaki cargo pants, jet-black trenchcoat and black sandals</w:t>
      </w:r>
    </w:p>
    <w:p w:rsidR="00960326" w:rsidRDefault="00960326"/>
    <w:p w:rsidR="00960326" w:rsidRDefault="00960326">
      <w:r>
        <w:t>Personality:</w:t>
      </w:r>
    </w:p>
    <w:p w:rsidR="00960326" w:rsidRDefault="00960326">
      <w:r>
        <w:t>A quiet person at heart, Kaizer won't talk much about himself unless he knows he could trust the person. Although his stoic nature sometimes make him seem cold and uncaring, he is a person you could count on to never leave your side in dire situations.</w:t>
      </w:r>
    </w:p>
    <w:p w:rsidR="00960326" w:rsidRDefault="00960326"/>
    <w:p w:rsidR="00960326" w:rsidRDefault="00960326">
      <w:r>
        <w:t>Biography:</w:t>
      </w:r>
    </w:p>
    <w:p w:rsidR="00960326" w:rsidRDefault="00960326">
      <w:r>
        <w:t>Although he is born with angel blood in his veins, Kaizer only knew a life of exile and loneliness due to the fact that he is the son of Azrael, one of the fallen angels who nearly destroyed the plane of Har-Megiddo. Feeling that he has no future living in the City of Light, he went on a journey to find a place where he would finally belong. He flew on endlessly until he had managed to reach a desert town, where he fainted from extreme fatigue. When he woke up, he met a blue-eyed, 18-year-old human girl named Kizara, who took him in without any hint of hesitation. Kaizer, feeling the kindness and compassion given to him by the young girl, swore to himself and to her that he will help and protect her at all costs in repayment for her acceptance and help. Kaizer lived with Kizara in the town, doing whatever he can in order to help her. As time passed, Kaizer and Kizara grew fond of each other, until eventually, they became lovers. However, this life was not meant to last, for one day, while Kizara was in the market, she was kidnapped by a group of bandits. Hearing the news, Kaizer searched for her until he found the bandits' hideout. However, when he barged in, he saw the bandits gang-raping her. Out of extreme horror of what he saw, Kaizer flew into a murderous rage and summoned a Drekavac, who killed the bandits one by one, driving the rest of them insane out of fear. Seeing his love frightened at what he saw, Kaizer slowly extended his hand and gently pulled Kizara into his warm embrace. However, the leader of the bandits tried one last attempt to kill Kaizer, but Kizara saw it coming and saved the dark angel's life, at the cost of her own. Seeing his love killed in an instant, he ordered the Drekavac to avenge her mistress. With the bandits all dead, Kaizer flew away from the gruesome scene and buried Kizara's lifeless body in a nearby oasis. Feeling that he has nothing more to come home to now that Kizara is gone, he went on another journey to find another place where he can belong until he encountered a spirit courier who told him about his powers and his invitation to the Academy of Magic. Having nowhere else to go and nothing else to lose, he accepted the invitation.</w:t>
      </w:r>
    </w:p>
    <w:p w:rsidR="00960326" w:rsidRDefault="00960326"/>
    <w:p w:rsidR="00960326" w:rsidRDefault="00960326">
      <w:r>
        <w:t>Deck Type: Mind Flayer (Black Discarder)</w:t>
      </w:r>
    </w:p>
    <w:p w:rsidR="00960326" w:rsidRDefault="00960326"/>
    <w:p w:rsidR="00960326" w:rsidRDefault="00960326">
      <w:r>
        <w:t>Deck List:</w:t>
      </w:r>
    </w:p>
    <w:p w:rsidR="00960326" w:rsidRDefault="00960326"/>
    <w:p w:rsidR="00960326" w:rsidRDefault="00960326">
      <w:r>
        <w:t>Starter Spells</w:t>
      </w:r>
    </w:p>
    <w:p w:rsidR="00960326" w:rsidRDefault="00960326"/>
    <w:p w:rsidR="00960326" w:rsidRDefault="00960326">
      <w:pPr>
        <w:ind w:left="360" w:hanging="360"/>
      </w:pPr>
      <w:r>
        <w:t>Carrion Feeder</w:t>
      </w:r>
    </w:p>
    <w:p w:rsidR="00960326" w:rsidRDefault="00960326">
      <w:pPr>
        <w:ind w:left="360" w:hanging="360"/>
      </w:pPr>
      <w:r>
        <w:t>Mesmeric Fiend</w:t>
      </w:r>
    </w:p>
    <w:p w:rsidR="00960326" w:rsidRDefault="00960326">
      <w:pPr>
        <w:ind w:left="360" w:hanging="360"/>
      </w:pPr>
      <w:r>
        <w:t>Knight of Stromgald</w:t>
      </w:r>
    </w:p>
    <w:p w:rsidR="00960326" w:rsidRDefault="00960326">
      <w:pPr>
        <w:ind w:left="360" w:hanging="360"/>
      </w:pPr>
      <w:r>
        <w:t>Drekavac</w:t>
      </w:r>
    </w:p>
    <w:p w:rsidR="00960326" w:rsidRDefault="00960326">
      <w:r>
        <w:t>Foul Imp</w:t>
      </w:r>
    </w:p>
    <w:p w:rsidR="00960326" w:rsidRDefault="00960326">
      <w:r>
        <w:t>Hymn to Tourach X 2</w:t>
      </w:r>
    </w:p>
    <w:p w:rsidR="00960326" w:rsidRDefault="00960326">
      <w:r>
        <w:t>Consume Spirit</w:t>
      </w:r>
    </w:p>
    <w:p w:rsidR="00960326" w:rsidRDefault="00960326">
      <w:r>
        <w:t>Duress X 2</w:t>
      </w:r>
    </w:p>
    <w:p w:rsidR="00960326" w:rsidRDefault="00960326">
      <w:r>
        <w:t>Last Gasp</w:t>
      </w:r>
    </w:p>
    <w:p w:rsidR="00960326" w:rsidRDefault="00960326">
      <w:r>
        <w:t>Dark Ritual</w:t>
      </w:r>
    </w:p>
    <w:p w:rsidR="00960326" w:rsidRDefault="00960326"/>
    <w:p w:rsidR="00960326" w:rsidRDefault="00960326">
      <w:r>
        <w:t>Learnt Spells</w:t>
      </w:r>
    </w:p>
    <w:p w:rsidR="00960326" w:rsidRDefault="00960326"/>
    <w:p w:rsidR="00960326" w:rsidRDefault="00960326">
      <w:pPr>
        <w:ind w:left="360" w:hanging="360"/>
      </w:pPr>
      <w:r>
        <w:t>Graveborn Muse X 4</w:t>
      </w:r>
    </w:p>
    <w:p w:rsidR="00960326" w:rsidRDefault="00960326">
      <w:pPr>
        <w:ind w:left="360" w:hanging="360"/>
      </w:pPr>
      <w:r>
        <w:t>Sword of Fire and Ice X 4</w:t>
      </w:r>
    </w:p>
    <w:p w:rsidR="00960326" w:rsidRDefault="00960326">
      <w:pPr>
        <w:ind w:left="360" w:hanging="360"/>
      </w:pPr>
      <w:r>
        <w:t>Persecute X 3</w:t>
      </w:r>
    </w:p>
    <w:p w:rsidR="00960326" w:rsidRDefault="00960326">
      <w:pPr>
        <w:ind w:left="360" w:hanging="360"/>
      </w:pPr>
      <w:r>
        <w:t>Mind Rot X 3</w:t>
      </w:r>
    </w:p>
    <w:p w:rsidR="00960326" w:rsidRDefault="00960326">
      <w:pPr>
        <w:ind w:left="360" w:hanging="360"/>
      </w:pPr>
      <w:r>
        <w:t>Wrench Mind X 3</w:t>
      </w:r>
    </w:p>
    <w:p w:rsidR="00960326" w:rsidRDefault="00960326">
      <w:pPr>
        <w:ind w:left="360" w:hanging="360"/>
      </w:pPr>
      <w:r>
        <w:t>Disembowel X 3</w:t>
      </w:r>
    </w:p>
    <w:p w:rsidR="00960326" w:rsidRDefault="00960326">
      <w:pPr>
        <w:ind w:left="360" w:hanging="360"/>
      </w:pPr>
      <w:r>
        <w:t>Ornithopter X 3</w:t>
      </w:r>
    </w:p>
    <w:p w:rsidR="00960326" w:rsidRDefault="00960326">
      <w:pPr>
        <w:ind w:left="360" w:hanging="360"/>
      </w:pPr>
      <w:r>
        <w:t>Mox Diamond X 3</w:t>
      </w:r>
    </w:p>
    <w:p w:rsidR="00960326" w:rsidRDefault="00960326">
      <w:pPr>
        <w:ind w:left="360" w:hanging="360"/>
      </w:pPr>
      <w:r>
        <w:t>Dross Golem X 3</w:t>
      </w:r>
    </w:p>
    <w:p w:rsidR="00960326" w:rsidRDefault="00960326">
      <w:pPr>
        <w:ind w:left="360" w:hanging="360"/>
      </w:pPr>
      <w:r>
        <w:t>Final Punishment X 3</w:t>
      </w:r>
    </w:p>
    <w:p w:rsidR="00960326" w:rsidRDefault="00960326">
      <w:pPr>
        <w:ind w:left="360" w:hanging="360"/>
      </w:pPr>
      <w:r>
        <w:t>Icy Manipulator X 3</w:t>
      </w:r>
    </w:p>
    <w:p w:rsidR="00960326" w:rsidRDefault="00960326">
      <w:pPr>
        <w:ind w:left="360" w:hanging="360"/>
      </w:pPr>
      <w:r>
        <w:t>Sculpting Steel X 2</w:t>
      </w:r>
    </w:p>
    <w:p w:rsidR="00960326" w:rsidRDefault="00960326">
      <w:pPr>
        <w:ind w:left="360" w:hanging="360"/>
      </w:pPr>
      <w:r>
        <w:t>Culling the Weak X 2</w:t>
      </w:r>
    </w:p>
    <w:p w:rsidR="00960326" w:rsidRDefault="00960326">
      <w:pPr>
        <w:ind w:left="360" w:hanging="360"/>
      </w:pPr>
      <w:r>
        <w:t>Relic Barrier X 2</w:t>
      </w:r>
    </w:p>
    <w:p w:rsidR="00960326" w:rsidRDefault="00960326">
      <w:pPr>
        <w:ind w:left="360" w:hanging="360"/>
      </w:pPr>
      <w:r>
        <w:t>Sudden Death X 2</w:t>
      </w:r>
    </w:p>
    <w:p w:rsidR="00960326" w:rsidRDefault="00960326">
      <w:pPr>
        <w:ind w:left="360" w:hanging="360"/>
      </w:pPr>
      <w:r>
        <w:t>Howling Mine X 2</w:t>
      </w:r>
    </w:p>
    <w:p w:rsidR="00960326" w:rsidRDefault="00960326">
      <w:pPr>
        <w:ind w:left="360" w:hanging="360"/>
      </w:pPr>
      <w:r>
        <w:t>Underworld Dreams X 2</w:t>
      </w:r>
    </w:p>
    <w:p w:rsidR="00960326" w:rsidRDefault="00960326">
      <w:pPr>
        <w:ind w:left="360" w:hanging="360"/>
      </w:pPr>
      <w:r>
        <w:t>Honden of Night's Reach X 2</w:t>
      </w:r>
    </w:p>
    <w:p w:rsidR="00960326" w:rsidRDefault="00960326">
      <w:pPr>
        <w:ind w:left="360" w:hanging="360"/>
      </w:pPr>
      <w:r>
        <w:t>Chimeric Staff X 3</w:t>
      </w:r>
    </w:p>
    <w:p w:rsidR="00960326" w:rsidRDefault="00960326">
      <w:pPr>
        <w:ind w:left="360" w:hanging="360"/>
      </w:pPr>
      <w:r>
        <w:t>Lotus Blossom X 2</w:t>
      </w:r>
    </w:p>
    <w:p w:rsidR="00960326" w:rsidRDefault="00960326">
      <w:pPr>
        <w:ind w:left="360" w:hanging="360"/>
      </w:pPr>
      <w:r>
        <w:t>Carnophage X 2</w:t>
      </w:r>
    </w:p>
    <w:p w:rsidR="00960326" w:rsidRDefault="00960326">
      <w:pPr>
        <w:ind w:left="360" w:hanging="360"/>
      </w:pPr>
      <w:r>
        <w:t>Feldon's Cane X 2</w:t>
      </w:r>
    </w:p>
    <w:p w:rsidR="00960326" w:rsidRDefault="00960326">
      <w:pPr>
        <w:ind w:left="360" w:hanging="360"/>
      </w:pPr>
      <w:r>
        <w:t>Wheel of Torture X 2</w:t>
      </w:r>
    </w:p>
    <w:p w:rsidR="00960326" w:rsidRDefault="00960326">
      <w:pPr>
        <w:ind w:left="360" w:hanging="360"/>
      </w:pPr>
      <w:r>
        <w:t>Glasses of Urza X 2</w:t>
      </w:r>
    </w:p>
    <w:p w:rsidR="00960326" w:rsidRDefault="00960326">
      <w:pPr>
        <w:ind w:left="360" w:hanging="360"/>
      </w:pPr>
      <w:r>
        <w:t>Forcefield X 2</w:t>
      </w:r>
    </w:p>
    <w:p w:rsidR="00960326" w:rsidRDefault="00960326">
      <w:pPr>
        <w:ind w:left="360" w:hanging="360"/>
      </w:pPr>
      <w:r>
        <w:t>Cranial Extraction X 3</w:t>
      </w:r>
    </w:p>
    <w:p w:rsidR="00960326" w:rsidRDefault="00960326">
      <w:pPr>
        <w:ind w:left="360" w:hanging="360"/>
      </w:pPr>
      <w:r>
        <w:t>Fear X 2</w:t>
      </w:r>
    </w:p>
    <w:p w:rsidR="00960326" w:rsidRDefault="00960326">
      <w:pPr>
        <w:ind w:left="360" w:hanging="360"/>
      </w:pPr>
      <w:r>
        <w:t>Nantuko Husk X 2</w:t>
      </w:r>
    </w:p>
    <w:p w:rsidR="00960326" w:rsidRDefault="00960326">
      <w:pPr>
        <w:ind w:left="360" w:hanging="360"/>
      </w:pPr>
      <w:r>
        <w:t>Gemstone Array X 2</w:t>
      </w:r>
    </w:p>
    <w:p w:rsidR="00960326" w:rsidRDefault="00960326">
      <w:pPr>
        <w:ind w:left="360" w:hanging="360"/>
      </w:pPr>
      <w:r>
        <w:t>Lurking Evil X 2</w:t>
      </w:r>
    </w:p>
    <w:p w:rsidR="00960326" w:rsidRDefault="00960326">
      <w:pPr>
        <w:ind w:left="360" w:hanging="360"/>
      </w:pPr>
      <w:r>
        <w:t>Dauthi Ghoul X 2</w:t>
      </w:r>
    </w:p>
    <w:p w:rsidR="00960326" w:rsidRDefault="00960326">
      <w:pPr>
        <w:ind w:left="360" w:hanging="360"/>
      </w:pPr>
      <w:r>
        <w:t>Void Maw X 2</w:t>
      </w:r>
    </w:p>
    <w:p w:rsidR="00960326" w:rsidRDefault="00960326">
      <w:pPr>
        <w:ind w:left="360" w:hanging="360"/>
      </w:pPr>
      <w:r>
        <w:t>Rain of Filth X 2</w:t>
      </w:r>
    </w:p>
    <w:p w:rsidR="00960326" w:rsidRDefault="00960326">
      <w:pPr>
        <w:ind w:left="360" w:hanging="360"/>
      </w:pPr>
      <w:r>
        <w:t>Misery Charm X 2</w:t>
      </w:r>
    </w:p>
    <w:p w:rsidR="00960326" w:rsidRDefault="00960326">
      <w:pPr>
        <w:ind w:left="360" w:hanging="360"/>
      </w:pPr>
      <w:r>
        <w:t>Sword of Light and Shadow X 2</w:t>
      </w:r>
    </w:p>
    <w:p w:rsidR="00960326" w:rsidRDefault="00960326">
      <w:pPr>
        <w:ind w:left="360" w:hanging="360"/>
      </w:pPr>
      <w:r>
        <w:t>Festering Goblin X 2</w:t>
      </w:r>
    </w:p>
    <w:p w:rsidR="00960326" w:rsidRDefault="00960326">
      <w:pPr>
        <w:ind w:left="360" w:hanging="360"/>
      </w:pPr>
      <w:r>
        <w:t>Distress X 2</w:t>
      </w:r>
    </w:p>
    <w:p w:rsidR="00960326" w:rsidRDefault="00960326">
      <w:pPr>
        <w:ind w:left="360" w:hanging="360"/>
      </w:pPr>
      <w:r>
        <w:t>Bile Urchin X 2</w:t>
      </w:r>
    </w:p>
    <w:p w:rsidR="00960326" w:rsidRDefault="00960326">
      <w:pPr>
        <w:ind w:left="360" w:hanging="360"/>
      </w:pPr>
      <w:r>
        <w:t>Nezumi Graverobber X 2</w:t>
      </w:r>
    </w:p>
    <w:p w:rsidR="00960326" w:rsidRDefault="00960326">
      <w:pPr>
        <w:ind w:left="360" w:hanging="360"/>
      </w:pPr>
      <w:r>
        <w:t>White Mana Battery X 2</w:t>
      </w:r>
    </w:p>
    <w:p w:rsidR="00960326" w:rsidRDefault="00960326">
      <w:pPr>
        <w:ind w:left="360" w:hanging="360"/>
      </w:pPr>
      <w:r>
        <w:t>Black Mana Battery X 2</w:t>
      </w:r>
    </w:p>
    <w:p w:rsidR="00960326" w:rsidRDefault="00960326">
      <w:pPr>
        <w:ind w:left="360" w:hanging="360"/>
      </w:pPr>
      <w:r>
        <w:t>Exhume X 2</w:t>
      </w:r>
    </w:p>
    <w:p w:rsidR="00960326" w:rsidRDefault="00960326">
      <w:pPr>
        <w:ind w:left="360" w:hanging="360"/>
      </w:pPr>
      <w:r>
        <w:t>Balm of Restoration X 2</w:t>
      </w:r>
    </w:p>
    <w:p w:rsidR="00960326" w:rsidRDefault="00960326">
      <w:pPr>
        <w:ind w:left="360" w:hanging="360"/>
      </w:pPr>
      <w:r>
        <w:t>Black Knight X 2</w:t>
      </w:r>
    </w:p>
    <w:p w:rsidR="00960326" w:rsidRDefault="00960326">
      <w:pPr>
        <w:ind w:left="360" w:hanging="360"/>
      </w:pPr>
      <w:r>
        <w:t>Mana Web X 2</w:t>
      </w:r>
    </w:p>
    <w:p w:rsidR="00960326" w:rsidRDefault="00960326">
      <w:pPr>
        <w:ind w:left="360" w:hanging="360"/>
      </w:pPr>
      <w:r>
        <w:t>Hypnotic Specter X 2</w:t>
      </w:r>
    </w:p>
    <w:p w:rsidR="00960326" w:rsidRDefault="00960326">
      <w:pPr>
        <w:ind w:left="360" w:hanging="360"/>
      </w:pPr>
      <w:r>
        <w:t>Infest X 2</w:t>
      </w:r>
    </w:p>
    <w:p w:rsidR="00960326" w:rsidRDefault="00960326">
      <w:pPr>
        <w:ind w:left="360" w:hanging="360"/>
      </w:pPr>
      <w:r>
        <w:t>Pearl Shard X 2</w:t>
      </w:r>
    </w:p>
    <w:p w:rsidR="00960326" w:rsidRDefault="00960326">
      <w:pPr>
        <w:ind w:left="360" w:hanging="360"/>
      </w:pPr>
      <w:r>
        <w:t>Whispersilk Cloak X 2</w:t>
      </w:r>
    </w:p>
    <w:p w:rsidR="00960326" w:rsidRDefault="00960326">
      <w:pPr>
        <w:ind w:left="360" w:hanging="360"/>
      </w:pPr>
      <w:r>
        <w:t>Leaden Myr X 2</w:t>
      </w:r>
    </w:p>
    <w:p w:rsidR="00960326" w:rsidRDefault="00960326">
      <w:pPr>
        <w:ind w:left="360" w:hanging="360"/>
      </w:pPr>
      <w:r>
        <w:t>Disrupting Scepter X 2</w:t>
      </w:r>
    </w:p>
    <w:p w:rsidR="00960326" w:rsidRDefault="00960326">
      <w:pPr>
        <w:ind w:left="360" w:hanging="360"/>
      </w:pPr>
      <w:r>
        <w:t>Thran Dynamo X 2</w:t>
      </w:r>
    </w:p>
    <w:p w:rsidR="00960326" w:rsidRDefault="00960326">
      <w:pPr>
        <w:ind w:left="360" w:hanging="360"/>
      </w:pPr>
      <w:r>
        <w:t>Ankh of Mishra X 2</w:t>
      </w:r>
    </w:p>
    <w:p w:rsidR="00960326" w:rsidRDefault="00960326">
      <w:pPr>
        <w:ind w:left="360" w:hanging="360"/>
      </w:pPr>
      <w:r>
        <w:t>Death Charmer X 2</w:t>
      </w:r>
    </w:p>
    <w:p w:rsidR="00960326" w:rsidRDefault="00960326">
      <w:pPr>
        <w:ind w:left="360" w:hanging="360"/>
      </w:pPr>
      <w:r>
        <w:t>Hand of Cruelty</w:t>
      </w:r>
    </w:p>
    <w:p w:rsidR="00960326" w:rsidRDefault="00960326">
      <w:pPr>
        <w:ind w:left="360" w:hanging="360"/>
      </w:pPr>
      <w:r>
        <w:t>Shred Memory</w:t>
      </w:r>
    </w:p>
    <w:p w:rsidR="00960326" w:rsidRDefault="00960326">
      <w:pPr>
        <w:ind w:left="360" w:hanging="360"/>
      </w:pPr>
      <w:r>
        <w:t>Ghost-Lit Stalker</w:t>
      </w:r>
    </w:p>
    <w:p w:rsidR="00960326" w:rsidRDefault="00960326">
      <w:pPr>
        <w:ind w:left="360" w:hanging="360"/>
      </w:pPr>
      <w:r>
        <w:t>Razortooth Rats</w:t>
      </w:r>
    </w:p>
    <w:p w:rsidR="00960326" w:rsidRDefault="00960326">
      <w:pPr>
        <w:ind w:left="360" w:hanging="360"/>
      </w:pPr>
      <w:r>
        <w:t>Crawlspace</w:t>
      </w:r>
    </w:p>
    <w:p w:rsidR="00960326" w:rsidRDefault="00960326">
      <w:pPr>
        <w:ind w:left="360" w:hanging="360"/>
      </w:pPr>
      <w:r>
        <w:t>Coretapper</w:t>
      </w:r>
    </w:p>
    <w:p w:rsidR="00960326" w:rsidRDefault="00960326">
      <w:pPr>
        <w:ind w:left="360" w:hanging="360"/>
      </w:pPr>
      <w:r>
        <w:t>Lightning Coils</w:t>
      </w:r>
    </w:p>
    <w:p w:rsidR="00960326" w:rsidRDefault="00960326">
      <w:pPr>
        <w:ind w:left="360" w:hanging="360"/>
      </w:pPr>
      <w:r>
        <w:t>Spawning Pit</w:t>
      </w:r>
    </w:p>
    <w:p w:rsidR="00960326" w:rsidRDefault="00960326">
      <w:pPr>
        <w:ind w:left="360" w:hanging="360"/>
      </w:pPr>
      <w:r>
        <w:t>Swallowing Plague</w:t>
      </w:r>
    </w:p>
    <w:p w:rsidR="00960326" w:rsidRDefault="00960326">
      <w:pPr>
        <w:ind w:left="360" w:hanging="360"/>
      </w:pPr>
      <w:r>
        <w:t>Terror</w:t>
      </w:r>
    </w:p>
    <w:p w:rsidR="00960326" w:rsidRDefault="00960326">
      <w:pPr>
        <w:ind w:left="360" w:hanging="360"/>
      </w:pPr>
      <w:r>
        <w:t>The Rack</w:t>
      </w:r>
    </w:p>
    <w:p w:rsidR="00960326" w:rsidRDefault="00960326">
      <w:pPr>
        <w:ind w:left="360" w:hanging="360"/>
      </w:pPr>
      <w:r>
        <w:t>Wicked Akuba</w:t>
      </w:r>
    </w:p>
    <w:p w:rsidR="00960326" w:rsidRDefault="00960326">
      <w:pPr>
        <w:ind w:left="360" w:hanging="360"/>
      </w:pPr>
      <w:r>
        <w:t>Kiku's Shadow</w:t>
      </w:r>
    </w:p>
    <w:p w:rsidR="00960326" w:rsidRDefault="00960326">
      <w:pPr>
        <w:ind w:left="360" w:hanging="360"/>
      </w:pPr>
      <w:r>
        <w:t>Night's Whisper</w:t>
      </w:r>
    </w:p>
    <w:p w:rsidR="00960326" w:rsidRDefault="00960326">
      <w:pPr>
        <w:ind w:left="360" w:hanging="360"/>
      </w:pPr>
      <w:r>
        <w:t>Darkness</w:t>
      </w:r>
    </w:p>
    <w:p w:rsidR="00960326" w:rsidRDefault="00960326">
      <w:pPr>
        <w:ind w:left="360" w:hanging="360"/>
      </w:pPr>
      <w:r>
        <w:t>Hidden Horror</w:t>
      </w:r>
    </w:p>
    <w:p w:rsidR="00960326" w:rsidRDefault="00960326">
      <w:pPr>
        <w:ind w:left="360" w:hanging="360"/>
      </w:pPr>
      <w:r>
        <w:t>Rend Flesh</w:t>
      </w:r>
    </w:p>
    <w:p w:rsidR="00960326" w:rsidRDefault="00960326">
      <w:pPr>
        <w:ind w:left="360" w:hanging="360"/>
      </w:pPr>
      <w:r>
        <w:t>Scrabbling Claws</w:t>
      </w:r>
    </w:p>
    <w:p w:rsidR="00960326" w:rsidRDefault="00960326">
      <w:pPr>
        <w:ind w:left="360" w:hanging="360"/>
      </w:pPr>
      <w:r>
        <w:t>Loxodon Warhammer</w:t>
      </w:r>
    </w:p>
    <w:p w:rsidR="00960326" w:rsidRDefault="00960326">
      <w:pPr>
        <w:ind w:left="360" w:hanging="360"/>
      </w:pPr>
      <w:r>
        <w:t>Thunderstaff</w:t>
      </w:r>
    </w:p>
    <w:p w:rsidR="00960326" w:rsidRDefault="00960326">
      <w:pPr>
        <w:ind w:left="360" w:hanging="360"/>
      </w:pPr>
      <w:r>
        <w:t>Tendrils of Agony</w:t>
      </w:r>
    </w:p>
    <w:p w:rsidR="00960326" w:rsidRDefault="00960326">
      <w:pPr>
        <w:ind w:left="360" w:hanging="360"/>
      </w:pPr>
      <w:r>
        <w:t>Chrome Mox</w:t>
      </w:r>
    </w:p>
    <w:p w:rsidR="00960326" w:rsidRDefault="00960326">
      <w:pPr>
        <w:ind w:left="360" w:hanging="360"/>
      </w:pPr>
      <w:r>
        <w:t>Copper Gnomes</w:t>
      </w:r>
    </w:p>
    <w:p w:rsidR="00960326" w:rsidRDefault="00960326">
      <w:pPr>
        <w:ind w:left="360" w:hanging="360"/>
      </w:pPr>
      <w:r>
        <w:t>Barbed Wire</w:t>
      </w:r>
    </w:p>
    <w:p w:rsidR="00960326" w:rsidRDefault="00960326">
      <w:pPr>
        <w:ind w:left="360" w:hanging="360"/>
      </w:pPr>
      <w:r>
        <w:t>Manriki-Gusari</w:t>
      </w:r>
    </w:p>
    <w:p w:rsidR="00960326" w:rsidRDefault="00960326">
      <w:pPr>
        <w:ind w:left="360" w:hanging="360"/>
      </w:pPr>
      <w:r>
        <w:t>Megrim</w:t>
      </w:r>
    </w:p>
    <w:p w:rsidR="00960326" w:rsidRDefault="00960326">
      <w:pPr>
        <w:ind w:left="360" w:hanging="360"/>
      </w:pPr>
      <w:r>
        <w:t>Strength of Lunacy</w:t>
      </w:r>
    </w:p>
    <w:p w:rsidR="00960326" w:rsidRDefault="00960326">
      <w:pPr>
        <w:ind w:left="360" w:hanging="360"/>
      </w:pPr>
      <w:r>
        <w:t>Isochron Scepter</w:t>
      </w:r>
    </w:p>
    <w:p w:rsidR="00960326" w:rsidRDefault="00960326">
      <w:pPr>
        <w:ind w:left="360" w:hanging="360"/>
      </w:pPr>
      <w:r>
        <w:t>Millstone</w:t>
      </w:r>
    </w:p>
    <w:p w:rsidR="00960326" w:rsidRDefault="00960326">
      <w:pPr>
        <w:ind w:left="360" w:hanging="360"/>
      </w:pPr>
      <w:r>
        <w:t>Necrogen Spellbomb</w:t>
      </w:r>
    </w:p>
    <w:p w:rsidR="00960326" w:rsidRDefault="00960326">
      <w:pPr>
        <w:ind w:left="360" w:hanging="360"/>
      </w:pPr>
      <w:r>
        <w:t>Defense Grid</w:t>
      </w:r>
    </w:p>
    <w:p w:rsidR="00960326" w:rsidRDefault="00960326">
      <w:pPr>
        <w:ind w:left="360" w:hanging="360"/>
      </w:pPr>
      <w:r>
        <w:t>False Cure</w:t>
      </w:r>
    </w:p>
    <w:p w:rsidR="00960326" w:rsidRDefault="00960326">
      <w:pPr>
        <w:ind w:left="360" w:hanging="360"/>
      </w:pPr>
      <w:r>
        <w:t>Nevinyrral's Disk</w:t>
      </w:r>
    </w:p>
    <w:p w:rsidR="00960326" w:rsidRDefault="00960326">
      <w:pPr>
        <w:ind w:left="360" w:hanging="360"/>
      </w:pPr>
      <w:r>
        <w:t>Skeleton Shard</w:t>
      </w:r>
    </w:p>
    <w:p w:rsidR="00000000" w:rsidRDefault="00960326" w:rsidP="00960326">
      <w:pPr>
        <w:ind w:left="360" w:hanging="360"/>
      </w:pPr>
      <w:r>
        <w:t>Stromgald Crusader</w:t>
      </w:r>
    </w:p>
    <w:sectPr w:rsidR="00000000" w:rsidSect="00960326">
      <w:headerReference w:type="default" r:id="rId6"/>
      <w:footerReference w:type="default" r:id="rId7"/>
      <w:pgSz w:w="12240" w:h="15840"/>
      <w:pgMar w:top="1440" w:right="1800" w:bottom="1440" w:left="1800" w:header="720" w:footer="864"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0326" w:rsidRDefault="00960326" w:rsidP="00960326">
      <w:r>
        <w:separator/>
      </w:r>
    </w:p>
  </w:endnote>
  <w:endnote w:type="continuationSeparator" w:id="0">
    <w:p w:rsidR="00960326" w:rsidRDefault="00960326" w:rsidP="0096032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26" w:rsidRDefault="00960326">
    <w:pPr>
      <w:tabs>
        <w:tab w:val="center" w:pos="4320"/>
        <w:tab w:val="right" w:pos="8640"/>
      </w:tabs>
      <w:rPr>
        <w:rFonts w:cstheme="minorBidi"/>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0326" w:rsidRDefault="00960326" w:rsidP="00960326">
      <w:r>
        <w:separator/>
      </w:r>
    </w:p>
  </w:footnote>
  <w:footnote w:type="continuationSeparator" w:id="0">
    <w:p w:rsidR="00960326" w:rsidRDefault="00960326" w:rsidP="009603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326" w:rsidRDefault="00960326">
    <w:pPr>
      <w:tabs>
        <w:tab w:val="center" w:pos="4320"/>
        <w:tab w:val="right" w:pos="8640"/>
      </w:tabs>
      <w:rPr>
        <w:rFonts w:cstheme="minorBidi"/>
        <w:kern w:val="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ColorPos" w:val="-1"/>
    <w:docVar w:name="ColorSet" w:val="-1"/>
    <w:docVar w:name="StylePos" w:val="-1"/>
    <w:docVar w:name="StyleSet" w:val="-1"/>
  </w:docVars>
  <w:rsids>
    <w:rsidRoot w:val="00960326"/>
    <w:rsid w:val="0096032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pPr>
    <w:rPr>
      <w:rFonts w:ascii="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0</Pages>
  <Words>0</Words>
  <Characters>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0</cp:revision>
</cp:coreProperties>
</file>